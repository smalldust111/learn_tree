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888888"/>
          <w:spacing w:val="3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u w:val="single"/>
          <w:shd w:val="clear" w:fill="FFFFFF"/>
        </w:rPr>
        <w:instrText xml:space="preserve"> HYPERLINK "https://pan.baidu.com/s/1kWTtAFd" \t "http://bbs.itheima.com/_blank" </w:instrTex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u w:val="single"/>
          <w:shd w:val="clear" w:fill="FFFFFF"/>
        </w:rPr>
        <w:t>Java面试宝典Beta5.0.pdf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u w:val="single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B347D"/>
    <w:rsid w:val="330B347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cast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2018-08-15T05:19:00Z</dcterms:created>
  <dc:creator>itcast</dc:creator>
  <cp:lastModifiedBy>itcast</cp:lastModifiedBy>
  <dcterms:modified xsi:type="dcterms:W3CDTF">2018-08-15T05:19:47Z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